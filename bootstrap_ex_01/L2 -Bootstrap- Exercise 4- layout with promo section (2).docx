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B22425" w:rsidRDefault="00993D49" w:rsidP="000D4E64">
      <w:pPr>
        <w:pStyle w:val="Title"/>
        <w:pBdr>
          <w:bottom w:val="single" w:sz="4" w:space="1" w:color="auto"/>
        </w:pBdr>
        <w:rPr>
          <w:sz w:val="54"/>
          <w:szCs w:val="54"/>
        </w:rPr>
      </w:pPr>
      <w:r w:rsidRPr="00B22425">
        <w:rPr>
          <w:noProof/>
          <w:sz w:val="54"/>
          <w:szCs w:val="54"/>
        </w:rPr>
        <w:drawing>
          <wp:anchor distT="0" distB="0" distL="114300" distR="114300" simplePos="0" relativeHeight="251659264" behindDoc="0" locked="0" layoutInCell="1" allowOverlap="1" wp14:anchorId="1A3E764E" wp14:editId="694D5DE8">
            <wp:simplePos x="0" y="0"/>
            <wp:positionH relativeFrom="leftMargin">
              <wp:align>right</wp:align>
            </wp:positionH>
            <wp:positionV relativeFrom="paragraph">
              <wp:posOffset>78740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425">
        <w:rPr>
          <w:sz w:val="54"/>
          <w:szCs w:val="54"/>
        </w:rPr>
        <w:t>Exercise #</w:t>
      </w:r>
      <w:r w:rsidR="00C6160A">
        <w:rPr>
          <w:sz w:val="54"/>
          <w:szCs w:val="54"/>
        </w:rPr>
        <w:t>4</w:t>
      </w:r>
      <w:bookmarkStart w:id="0" w:name="_GoBack"/>
      <w:bookmarkEnd w:id="0"/>
      <w:r w:rsidRPr="00B22425">
        <w:rPr>
          <w:sz w:val="54"/>
          <w:szCs w:val="54"/>
        </w:rPr>
        <w:t xml:space="preserve"> – </w:t>
      </w:r>
      <w:r w:rsidR="00B82914" w:rsidRPr="00B22425">
        <w:rPr>
          <w:sz w:val="54"/>
          <w:szCs w:val="54"/>
        </w:rPr>
        <w:t>Website building</w:t>
      </w:r>
      <w:r w:rsidRPr="00B22425">
        <w:rPr>
          <w:sz w:val="54"/>
          <w:szCs w:val="54"/>
        </w:rPr>
        <w:t xml:space="preserve">: </w:t>
      </w:r>
      <w:r w:rsidR="00B22425" w:rsidRPr="00B22425">
        <w:rPr>
          <w:sz w:val="54"/>
          <w:szCs w:val="54"/>
        </w:rPr>
        <w:t>Responsiveness</w:t>
      </w:r>
    </w:p>
    <w:p w:rsidR="006E79C0" w:rsidRPr="005A31D4" w:rsidRDefault="00B22425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br/>
      </w:r>
      <w:r w:rsidR="006E79C0"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="006E79C0"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A44157" w:rsidRDefault="00A44157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CSS</w:t>
      </w:r>
    </w:p>
    <w:p w:rsidR="009B43F8" w:rsidRPr="007A381E" w:rsidRDefault="009B43F8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Bootstrap</w:t>
      </w:r>
    </w:p>
    <w:p w:rsidR="006E79C0" w:rsidRDefault="006E79C0" w:rsidP="000556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Submitting solution: </w:t>
      </w:r>
      <w:r w:rsidR="000556A1">
        <w:rPr>
          <w:rFonts w:ascii="Calibri" w:hAnsi="Calibri"/>
          <w:color w:val="000000"/>
          <w:sz w:val="22"/>
          <w:szCs w:val="22"/>
        </w:rPr>
        <w:t>yes</w:t>
      </w:r>
    </w:p>
    <w:p w:rsidR="000563AB" w:rsidRDefault="006E79C0" w:rsidP="000D4E6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School </w:t>
      </w: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solution: </w:t>
      </w:r>
      <w:r w:rsidRPr="006A3AB0">
        <w:rPr>
          <w:rFonts w:ascii="Calibri" w:hAnsi="Calibri"/>
          <w:color w:val="000000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es</w:t>
      </w:r>
      <w:r w:rsidR="000D4E64">
        <w:rPr>
          <w:rFonts w:ascii="Calibri" w:hAnsi="Calibri"/>
          <w:color w:val="000000"/>
          <w:sz w:val="22"/>
          <w:szCs w:val="22"/>
        </w:rPr>
        <w:t xml:space="preserve"> </w:t>
      </w:r>
    </w:p>
    <w:p w:rsidR="000D4E64" w:rsidRDefault="000D4E64" w:rsidP="000D4E64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96E2074" wp14:editId="60DFB47E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0D4E64" w:rsidRDefault="000D4E64" w:rsidP="000D4E6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Using Bootstrap, c</w:t>
      </w:r>
      <w:r w:rsidRPr="000D1627">
        <w:rPr>
          <w:rFonts w:ascii="Calibri" w:eastAsia="Times New Roman" w:hAnsi="Calibri" w:cs="Times New Roman"/>
          <w:color w:val="000000"/>
        </w:rPr>
        <w:t>reate a webpage</w:t>
      </w:r>
      <w:r>
        <w:rPr>
          <w:rFonts w:ascii="Calibri" w:eastAsia="Times New Roman" w:hAnsi="Calibri" w:cs="Times New Roman"/>
          <w:color w:val="000000"/>
        </w:rPr>
        <w:t xml:space="preserve"> with the following layout:</w:t>
      </w:r>
    </w:p>
    <w:p w:rsidR="000D4E64" w:rsidRDefault="000D4E64" w:rsidP="000D4E6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C2204" wp14:editId="2F519792">
                <wp:simplePos x="0" y="0"/>
                <wp:positionH relativeFrom="column">
                  <wp:posOffset>-19050</wp:posOffset>
                </wp:positionH>
                <wp:positionV relativeFrom="paragraph">
                  <wp:posOffset>142875</wp:posOffset>
                </wp:positionV>
                <wp:extent cx="6124575" cy="4381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3140EE">
                              <w:rPr>
                                <w:sz w:val="34"/>
                                <w:szCs w:val="34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011C2204" id="Rounded Rectangle 9" o:spid="_x0000_s1026" style="position:absolute;margin-left:-1.5pt;margin-top:11.25pt;width:482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3140EE">
                        <w:rPr>
                          <w:sz w:val="34"/>
                          <w:szCs w:val="34"/>
                        </w:rPr>
                        <w:t>Navigation 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E64" w:rsidRDefault="000D4E64" w:rsidP="000D4E64">
      <w:pPr>
        <w:spacing w:after="0" w:line="240" w:lineRule="auto"/>
        <w:rPr>
          <w:rFonts w:ascii="Calibri" w:eastAsia="Times New Roman" w:hAnsi="Calibri" w:cs="Times New Roman"/>
          <w:color w:val="000000"/>
          <w:rtl/>
        </w:rPr>
      </w:pPr>
    </w:p>
    <w:p w:rsidR="000D4E64" w:rsidRDefault="000D4E64" w:rsidP="000D4E6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D4E64" w:rsidRPr="00B53883" w:rsidRDefault="000D4E64" w:rsidP="000D4E64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rtl/>
        </w:rPr>
      </w:pPr>
    </w:p>
    <w:p w:rsidR="000D4E64" w:rsidRPr="00626951" w:rsidRDefault="000D4E64" w:rsidP="000D4E64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084A5" wp14:editId="285D93A9">
                <wp:simplePos x="0" y="0"/>
                <wp:positionH relativeFrom="margin">
                  <wp:align>left</wp:align>
                </wp:positionH>
                <wp:positionV relativeFrom="paragraph">
                  <wp:posOffset>3395345</wp:posOffset>
                </wp:positionV>
                <wp:extent cx="6124575" cy="4381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683084A5" id="Rounded Rectangle 10" o:spid="_x0000_s1027" style="position:absolute;left:0;text-align:left;margin-left:0;margin-top:267.35pt;width:482.25pt;height:34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Footer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140EE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670CB" wp14:editId="1151F0A5">
                <wp:simplePos x="0" y="0"/>
                <wp:positionH relativeFrom="margin">
                  <wp:posOffset>4419600</wp:posOffset>
                </wp:positionH>
                <wp:positionV relativeFrom="paragraph">
                  <wp:posOffset>2319020</wp:posOffset>
                </wp:positionV>
                <wp:extent cx="1628775" cy="89535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Featured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8F670CB" id="Rounded Rectangle 19" o:spid="_x0000_s1028" style="position:absolute;left:0;text-align:left;margin-left:348pt;margin-top:182.6pt;width:128.2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Featured text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140EE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995B4" wp14:editId="2C40D0DD">
                <wp:simplePos x="0" y="0"/>
                <wp:positionH relativeFrom="margin">
                  <wp:posOffset>4419600</wp:posOffset>
                </wp:positionH>
                <wp:positionV relativeFrom="paragraph">
                  <wp:posOffset>1309370</wp:posOffset>
                </wp:positionV>
                <wp:extent cx="1628775" cy="8953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Featured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F8995B4" id="Rounded Rectangle 18" o:spid="_x0000_s1029" style="position:absolute;left:0;text-align:left;margin-left:348pt;margin-top:103.1pt;width:128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Featured 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140EE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98A26" wp14:editId="1655A1CF">
                <wp:simplePos x="0" y="0"/>
                <wp:positionH relativeFrom="margin">
                  <wp:posOffset>2200275</wp:posOffset>
                </wp:positionH>
                <wp:positionV relativeFrom="paragraph">
                  <wp:posOffset>1309370</wp:posOffset>
                </wp:positionV>
                <wp:extent cx="1628775" cy="8953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Featured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D998A26" id="Rounded Rectangle 16" o:spid="_x0000_s1030" style="position:absolute;left:0;text-align:left;margin-left:173.25pt;margin-top:103.1pt;width:128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Featured 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140EE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D390B" wp14:editId="57F259B3">
                <wp:simplePos x="0" y="0"/>
                <wp:positionH relativeFrom="margin">
                  <wp:posOffset>2200275</wp:posOffset>
                </wp:positionH>
                <wp:positionV relativeFrom="paragraph">
                  <wp:posOffset>2319020</wp:posOffset>
                </wp:positionV>
                <wp:extent cx="1628775" cy="8953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Featured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6E2D390B" id="Rounded Rectangle 17" o:spid="_x0000_s1031" style="position:absolute;left:0;text-align:left;margin-left:173.25pt;margin-top:182.6pt;width:128.2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Featured text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807DD" wp14:editId="3D0268FA">
                <wp:simplePos x="0" y="0"/>
                <wp:positionH relativeFrom="margin">
                  <wp:align>left</wp:align>
                </wp:positionH>
                <wp:positionV relativeFrom="paragraph">
                  <wp:posOffset>2319020</wp:posOffset>
                </wp:positionV>
                <wp:extent cx="1628775" cy="8953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Featured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76807DD" id="Rounded Rectangle 15" o:spid="_x0000_s1032" style="position:absolute;left:0;text-align:left;margin-left:0;margin-top:182.6pt;width:128.25pt;height:7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Featured text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2016F" wp14:editId="367DC529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124575" cy="12001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Promo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082016F" id="Rounded Rectangle 13" o:spid="_x0000_s1033" style="position:absolute;left:0;text-align:left;margin-left:0;margin-top:1.1pt;width:482.25pt;height:94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Promo section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17476" wp14:editId="5CDDA00B">
                <wp:simplePos x="0" y="0"/>
                <wp:positionH relativeFrom="margin">
                  <wp:align>left</wp:align>
                </wp:positionH>
                <wp:positionV relativeFrom="paragraph">
                  <wp:posOffset>1309370</wp:posOffset>
                </wp:positionV>
                <wp:extent cx="1628775" cy="8953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64" w:rsidRPr="003140EE" w:rsidRDefault="000D4E64" w:rsidP="000D4E6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Featured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12017476" id="Rounded Rectangle 14" o:spid="_x0000_s1034" style="position:absolute;left:0;text-align:left;margin-left:0;margin-top:103.1pt;width:128.25pt;height:7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" fillcolor="#4f81bd [3204]" strokecolor="#243f60 [1604]" strokeweight="2pt">
                <v:textbox>
                  <w:txbxContent>
                    <w:p w:rsidR="000D4E64" w:rsidRPr="003140EE" w:rsidRDefault="000D4E64" w:rsidP="000D4E6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Featured 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D4E64" w:rsidRDefault="000D4E64" w:rsidP="000D4E6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626951" w:rsidRPr="00626951" w:rsidRDefault="00626951" w:rsidP="009B43F8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</w:p>
    <w:sectPr w:rsidR="00626951" w:rsidRPr="00626951" w:rsidSect="00E235F8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132" w:rsidRDefault="00F26132" w:rsidP="00DE2809">
      <w:pPr>
        <w:spacing w:after="0" w:line="240" w:lineRule="auto"/>
      </w:pPr>
      <w:r>
        <w:separator/>
      </w:r>
    </w:p>
  </w:endnote>
  <w:endnote w:type="continuationSeparator" w:id="0">
    <w:p w:rsidR="00F26132" w:rsidRDefault="00F26132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9309BE" w:rsidP="009309BE">
    <w:pPr>
      <w:pStyle w:val="Footer"/>
      <w:tabs>
        <w:tab w:val="clear" w:pos="4320"/>
        <w:tab w:val="clear" w:pos="8640"/>
        <w:tab w:val="left" w:pos="16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132" w:rsidRDefault="00F26132" w:rsidP="00DE2809">
      <w:pPr>
        <w:spacing w:after="0" w:line="240" w:lineRule="auto"/>
      </w:pPr>
      <w:r>
        <w:separator/>
      </w:r>
    </w:p>
  </w:footnote>
  <w:footnote w:type="continuationSeparator" w:id="0">
    <w:p w:rsidR="00F26132" w:rsidRDefault="00F26132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35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8F0E1E"/>
    <w:multiLevelType w:val="hybridMultilevel"/>
    <w:tmpl w:val="BB4E4B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21B8"/>
    <w:multiLevelType w:val="hybridMultilevel"/>
    <w:tmpl w:val="E54C54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556A1"/>
    <w:rsid w:val="000563AB"/>
    <w:rsid w:val="000608D3"/>
    <w:rsid w:val="000B2362"/>
    <w:rsid w:val="000B37B0"/>
    <w:rsid w:val="000C2FA9"/>
    <w:rsid w:val="000C5BB2"/>
    <w:rsid w:val="000D1627"/>
    <w:rsid w:val="000D4E64"/>
    <w:rsid w:val="000F1136"/>
    <w:rsid w:val="00114C7D"/>
    <w:rsid w:val="0014306B"/>
    <w:rsid w:val="001A25EE"/>
    <w:rsid w:val="001C6D3F"/>
    <w:rsid w:val="00204FDD"/>
    <w:rsid w:val="00207F76"/>
    <w:rsid w:val="002453D8"/>
    <w:rsid w:val="00251161"/>
    <w:rsid w:val="00277D64"/>
    <w:rsid w:val="002A28FD"/>
    <w:rsid w:val="00331D2E"/>
    <w:rsid w:val="00357034"/>
    <w:rsid w:val="003726C1"/>
    <w:rsid w:val="00381097"/>
    <w:rsid w:val="003A1C5B"/>
    <w:rsid w:val="003D0007"/>
    <w:rsid w:val="003E5416"/>
    <w:rsid w:val="00415394"/>
    <w:rsid w:val="00444572"/>
    <w:rsid w:val="00453C51"/>
    <w:rsid w:val="004578CA"/>
    <w:rsid w:val="005015DB"/>
    <w:rsid w:val="0058522A"/>
    <w:rsid w:val="0060323D"/>
    <w:rsid w:val="006114A9"/>
    <w:rsid w:val="00626951"/>
    <w:rsid w:val="00653971"/>
    <w:rsid w:val="00670686"/>
    <w:rsid w:val="006851A5"/>
    <w:rsid w:val="006D195C"/>
    <w:rsid w:val="006D2537"/>
    <w:rsid w:val="006E79C0"/>
    <w:rsid w:val="0072248A"/>
    <w:rsid w:val="00725BF1"/>
    <w:rsid w:val="0075337D"/>
    <w:rsid w:val="00774E69"/>
    <w:rsid w:val="007A381E"/>
    <w:rsid w:val="007D4439"/>
    <w:rsid w:val="007D69CF"/>
    <w:rsid w:val="008F413E"/>
    <w:rsid w:val="0090421E"/>
    <w:rsid w:val="00925CEF"/>
    <w:rsid w:val="009309BE"/>
    <w:rsid w:val="00993D49"/>
    <w:rsid w:val="00995E32"/>
    <w:rsid w:val="009B43F8"/>
    <w:rsid w:val="009F5FB6"/>
    <w:rsid w:val="00A13AA9"/>
    <w:rsid w:val="00A36FC8"/>
    <w:rsid w:val="00A44157"/>
    <w:rsid w:val="00A6429D"/>
    <w:rsid w:val="00A92C6A"/>
    <w:rsid w:val="00AA46A5"/>
    <w:rsid w:val="00AA6173"/>
    <w:rsid w:val="00AC2060"/>
    <w:rsid w:val="00AE058D"/>
    <w:rsid w:val="00B0010E"/>
    <w:rsid w:val="00B22425"/>
    <w:rsid w:val="00B22B69"/>
    <w:rsid w:val="00B82914"/>
    <w:rsid w:val="00BF66EE"/>
    <w:rsid w:val="00C0353D"/>
    <w:rsid w:val="00C100F2"/>
    <w:rsid w:val="00C1258C"/>
    <w:rsid w:val="00C20EFD"/>
    <w:rsid w:val="00C443FF"/>
    <w:rsid w:val="00C6160A"/>
    <w:rsid w:val="00C625A0"/>
    <w:rsid w:val="00C74E68"/>
    <w:rsid w:val="00C92B87"/>
    <w:rsid w:val="00CA2CDA"/>
    <w:rsid w:val="00CD501F"/>
    <w:rsid w:val="00CD7E50"/>
    <w:rsid w:val="00D000D6"/>
    <w:rsid w:val="00D25E88"/>
    <w:rsid w:val="00DA0A28"/>
    <w:rsid w:val="00DA2167"/>
    <w:rsid w:val="00DA4078"/>
    <w:rsid w:val="00DE2809"/>
    <w:rsid w:val="00DE7CCD"/>
    <w:rsid w:val="00DF74DD"/>
    <w:rsid w:val="00E1126A"/>
    <w:rsid w:val="00E235F8"/>
    <w:rsid w:val="00E457F0"/>
    <w:rsid w:val="00E70AA8"/>
    <w:rsid w:val="00E85828"/>
    <w:rsid w:val="00EB5169"/>
    <w:rsid w:val="00ED4B94"/>
    <w:rsid w:val="00EF345D"/>
    <w:rsid w:val="00F05DE4"/>
    <w:rsid w:val="00F25D71"/>
    <w:rsid w:val="00F26132"/>
    <w:rsid w:val="00F43B5B"/>
    <w:rsid w:val="00F43D6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AA4D8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7</cp:revision>
  <cp:lastPrinted>2016-12-01T12:02:00Z</cp:lastPrinted>
  <dcterms:created xsi:type="dcterms:W3CDTF">2016-06-07T05:58:00Z</dcterms:created>
  <dcterms:modified xsi:type="dcterms:W3CDTF">2020-08-26T03:31:00Z</dcterms:modified>
</cp:coreProperties>
</file>