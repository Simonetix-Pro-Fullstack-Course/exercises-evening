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B22425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425">
        <w:rPr>
          <w:sz w:val="54"/>
          <w:szCs w:val="54"/>
        </w:rPr>
        <w:t>Exercise #</w:t>
      </w:r>
      <w:r w:rsidR="006156ED">
        <w:rPr>
          <w:sz w:val="54"/>
          <w:szCs w:val="54"/>
        </w:rPr>
        <w:t>3</w:t>
      </w:r>
      <w:r w:rsidRPr="00B22425">
        <w:rPr>
          <w:sz w:val="54"/>
          <w:szCs w:val="54"/>
        </w:rPr>
        <w:t xml:space="preserve"> – </w:t>
      </w:r>
      <w:r w:rsidR="00B82914" w:rsidRPr="00B22425">
        <w:rPr>
          <w:sz w:val="54"/>
          <w:szCs w:val="54"/>
        </w:rPr>
        <w:t>Website building</w:t>
      </w:r>
      <w:r w:rsidRPr="00B22425">
        <w:rPr>
          <w:sz w:val="54"/>
          <w:szCs w:val="54"/>
        </w:rPr>
        <w:t xml:space="preserve">: </w:t>
      </w:r>
      <w:r w:rsidR="00B22425" w:rsidRPr="00B22425">
        <w:rPr>
          <w:sz w:val="54"/>
          <w:szCs w:val="54"/>
        </w:rPr>
        <w:t>Responsiveness</w:t>
      </w:r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B43F8" w:rsidRPr="007A381E" w:rsidRDefault="009B43F8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Bootstrap</w:t>
      </w:r>
    </w:p>
    <w:p w:rsidR="009D65C1" w:rsidRDefault="006E79C0" w:rsidP="009D65C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>Submitting solution:</w:t>
      </w:r>
      <w:r w:rsidR="009D65C1">
        <w:rPr>
          <w:rFonts w:ascii="Calibri" w:hAnsi="Calibri"/>
          <w:color w:val="000000"/>
          <w:sz w:val="22"/>
          <w:szCs w:val="22"/>
        </w:rPr>
        <w:t xml:space="preserve"> yes</w:t>
      </w:r>
    </w:p>
    <w:p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:rsidR="009B43F8" w:rsidRDefault="009B43F8" w:rsidP="009B43F8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0F60100" wp14:editId="6891375D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9B43F8" w:rsidRDefault="009B43F8" w:rsidP="009B43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Using Bootstrap, c</w:t>
      </w:r>
      <w:r w:rsidRPr="000D1627">
        <w:rPr>
          <w:rFonts w:ascii="Calibri" w:eastAsia="Times New Roman" w:hAnsi="Calibri" w:cs="Times New Roman"/>
          <w:color w:val="000000"/>
        </w:rPr>
        <w:t>reate a webpage</w:t>
      </w:r>
      <w:r>
        <w:rPr>
          <w:rFonts w:ascii="Calibri" w:eastAsia="Times New Roman" w:hAnsi="Calibri" w:cs="Times New Roman"/>
          <w:color w:val="000000"/>
        </w:rPr>
        <w:t xml:space="preserve"> with the following layout:</w:t>
      </w:r>
    </w:p>
    <w:p w:rsidR="009B43F8" w:rsidRPr="00B53883" w:rsidRDefault="009B43F8" w:rsidP="009B43F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2605C6E0" wp14:editId="46AB3BEB">
            <wp:extent cx="4257675" cy="3762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B43F8" w:rsidRPr="00626951" w:rsidRDefault="009B43F8" w:rsidP="009B43F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:rsidR="00626951" w:rsidRPr="00626951" w:rsidRDefault="00626951" w:rsidP="009B43F8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</w:p>
    <w:sectPr w:rsidR="00626951" w:rsidRPr="00626951" w:rsidSect="00E235F8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67" w:rsidRDefault="00BE2D67" w:rsidP="00DE2809">
      <w:pPr>
        <w:spacing w:after="0" w:line="240" w:lineRule="auto"/>
      </w:pPr>
      <w:r>
        <w:separator/>
      </w:r>
    </w:p>
  </w:endnote>
  <w:endnote w:type="continuationSeparator" w:id="0">
    <w:p w:rsidR="00BE2D67" w:rsidRDefault="00BE2D67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67" w:rsidRDefault="00BE2D67" w:rsidP="00DE2809">
      <w:pPr>
        <w:spacing w:after="0" w:line="240" w:lineRule="auto"/>
      </w:pPr>
      <w:r>
        <w:separator/>
      </w:r>
    </w:p>
  </w:footnote>
  <w:footnote w:type="continuationSeparator" w:id="0">
    <w:p w:rsidR="00BE2D67" w:rsidRDefault="00BE2D67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B2362"/>
    <w:rsid w:val="000B37B0"/>
    <w:rsid w:val="000C2FA9"/>
    <w:rsid w:val="000C5BB2"/>
    <w:rsid w:val="000D1627"/>
    <w:rsid w:val="00114C7D"/>
    <w:rsid w:val="0014306B"/>
    <w:rsid w:val="001A25EE"/>
    <w:rsid w:val="001C6D3F"/>
    <w:rsid w:val="00204FDD"/>
    <w:rsid w:val="00251161"/>
    <w:rsid w:val="00277D64"/>
    <w:rsid w:val="002A28FD"/>
    <w:rsid w:val="002B1BAF"/>
    <w:rsid w:val="00331D2E"/>
    <w:rsid w:val="00357034"/>
    <w:rsid w:val="003726C1"/>
    <w:rsid w:val="00381097"/>
    <w:rsid w:val="003A1C5B"/>
    <w:rsid w:val="003D0007"/>
    <w:rsid w:val="003E5416"/>
    <w:rsid w:val="00415394"/>
    <w:rsid w:val="00444572"/>
    <w:rsid w:val="00453C51"/>
    <w:rsid w:val="004578CA"/>
    <w:rsid w:val="005015DB"/>
    <w:rsid w:val="0058522A"/>
    <w:rsid w:val="0060323D"/>
    <w:rsid w:val="006114A9"/>
    <w:rsid w:val="006156ED"/>
    <w:rsid w:val="00626951"/>
    <w:rsid w:val="00653971"/>
    <w:rsid w:val="00670686"/>
    <w:rsid w:val="006851A5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25CEF"/>
    <w:rsid w:val="00993D49"/>
    <w:rsid w:val="00995E32"/>
    <w:rsid w:val="009B43F8"/>
    <w:rsid w:val="009D65C1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E2D67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CD7E50"/>
    <w:rsid w:val="00D000D6"/>
    <w:rsid w:val="00D25E88"/>
    <w:rsid w:val="00DA0A28"/>
    <w:rsid w:val="00DA2167"/>
    <w:rsid w:val="00DA4078"/>
    <w:rsid w:val="00DE2809"/>
    <w:rsid w:val="00DE7CCD"/>
    <w:rsid w:val="00DF74DD"/>
    <w:rsid w:val="00E02508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43D6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95C4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Suslovich Rabl</dc:creator>
  <cp:lastModifiedBy>itc_user1</cp:lastModifiedBy>
  <cp:revision>6</cp:revision>
  <cp:lastPrinted>2016-06-05T06:32:00Z</cp:lastPrinted>
  <dcterms:created xsi:type="dcterms:W3CDTF">2016-06-05T06:32:00Z</dcterms:created>
  <dcterms:modified xsi:type="dcterms:W3CDTF">2020-08-25T20:50:00Z</dcterms:modified>
</cp:coreProperties>
</file>