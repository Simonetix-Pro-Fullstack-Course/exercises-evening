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6F4349" w:rsidRDefault="00993D49" w:rsidP="00F216C3">
      <w:pPr>
        <w:pStyle w:val="Title"/>
        <w:pBdr>
          <w:bottom w:val="single" w:sz="4" w:space="1" w:color="auto"/>
        </w:pBd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7259FF" wp14:editId="4CF36D45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F216C3">
        <w:t>5</w:t>
      </w:r>
      <w:r>
        <w:t xml:space="preserve"> – </w:t>
      </w:r>
      <w:r w:rsidR="00B82914">
        <w:t>Website building</w:t>
      </w:r>
      <w:r>
        <w:t>:</w:t>
      </w:r>
      <w:r w:rsidRPr="005A31D4">
        <w:t xml:space="preserve"> </w:t>
      </w:r>
      <w:r w:rsidR="00C92B87">
        <w:t>basics</w:t>
      </w:r>
    </w:p>
    <w:p w:rsidR="00E235F8" w:rsidRDefault="00E235F8" w:rsidP="00E235F8"/>
    <w:p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993D49" w:rsidRDefault="00993D49" w:rsidP="00993D49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C100F2" w:rsidRDefault="00BB3694" w:rsidP="00BB36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 a webpage with links to important websites, so that every bookmark would lead to a different page. Make sure they open in different tabs.</w:t>
      </w:r>
    </w:p>
    <w:p w:rsidR="00BB3694" w:rsidRDefault="00BB3694" w:rsidP="00BB369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News - </w:t>
      </w:r>
      <w:r w:rsidRPr="00BB3694">
        <w:rPr>
          <w:rFonts w:ascii="Calibri" w:eastAsia="Times New Roman" w:hAnsi="Calibri" w:cs="Times New Roman"/>
          <w:color w:val="000000"/>
        </w:rPr>
        <w:t>ynet.co.il</w:t>
      </w:r>
    </w:p>
    <w:p w:rsidR="00BB3694" w:rsidRDefault="00BB3694" w:rsidP="00BB369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Youtube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- </w:t>
      </w:r>
      <w:r w:rsidRPr="00BB3694">
        <w:rPr>
          <w:rFonts w:ascii="Calibri" w:eastAsia="Times New Roman" w:hAnsi="Calibri" w:cs="Times New Roman"/>
          <w:color w:val="000000"/>
        </w:rPr>
        <w:t>youtube.com</w:t>
      </w:r>
    </w:p>
    <w:p w:rsidR="00BB3694" w:rsidRPr="00BB3694" w:rsidRDefault="00BB3694" w:rsidP="00BB3694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Facebook – Facebook.com</w:t>
      </w:r>
    </w:p>
    <w:p w:rsidR="00BB3694" w:rsidRDefault="00BB3694" w:rsidP="00BB369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B3694" w:rsidRDefault="00B03DBC" w:rsidP="00B03D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Replace the buttons with the images</w:t>
      </w:r>
    </w:p>
    <w:p w:rsidR="00BB3694" w:rsidRDefault="00BB3694" w:rsidP="00BB3694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</w:p>
    <w:p w:rsidR="00390DCB" w:rsidRPr="00C100F2" w:rsidRDefault="00F216C3" w:rsidP="00677E5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7EA2D84A" wp14:editId="48507C94">
            <wp:extent cx="5391150" cy="2200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90DCB" w:rsidRPr="00C100F2" w:rsidSect="00E235F8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9D" w:rsidRDefault="00994D9D" w:rsidP="00DE2809">
      <w:pPr>
        <w:spacing w:after="0" w:line="240" w:lineRule="auto"/>
      </w:pPr>
      <w:r>
        <w:separator/>
      </w:r>
    </w:p>
  </w:endnote>
  <w:endnote w:type="continuationSeparator" w:id="0">
    <w:p w:rsidR="00994D9D" w:rsidRDefault="00994D9D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9D" w:rsidRDefault="00994D9D" w:rsidP="00DE2809">
      <w:pPr>
        <w:spacing w:after="0" w:line="240" w:lineRule="auto"/>
      </w:pPr>
      <w:r>
        <w:separator/>
      </w:r>
    </w:p>
  </w:footnote>
  <w:footnote w:type="continuationSeparator" w:id="0">
    <w:p w:rsidR="00994D9D" w:rsidRDefault="00994D9D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258A"/>
    <w:multiLevelType w:val="hybridMultilevel"/>
    <w:tmpl w:val="3F22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26A3C"/>
    <w:rsid w:val="000B2362"/>
    <w:rsid w:val="000B37B0"/>
    <w:rsid w:val="000C2FA9"/>
    <w:rsid w:val="000C5BB2"/>
    <w:rsid w:val="00114C7D"/>
    <w:rsid w:val="0014306B"/>
    <w:rsid w:val="001A25EE"/>
    <w:rsid w:val="001C6D3F"/>
    <w:rsid w:val="00204FDD"/>
    <w:rsid w:val="00251161"/>
    <w:rsid w:val="00277D64"/>
    <w:rsid w:val="002A28FD"/>
    <w:rsid w:val="002B5D90"/>
    <w:rsid w:val="002C4A61"/>
    <w:rsid w:val="00331D2E"/>
    <w:rsid w:val="00357034"/>
    <w:rsid w:val="00390DCB"/>
    <w:rsid w:val="003A1C5B"/>
    <w:rsid w:val="003D0007"/>
    <w:rsid w:val="003E5416"/>
    <w:rsid w:val="00415394"/>
    <w:rsid w:val="00444572"/>
    <w:rsid w:val="00453C51"/>
    <w:rsid w:val="00474C56"/>
    <w:rsid w:val="005015DB"/>
    <w:rsid w:val="0058522A"/>
    <w:rsid w:val="00586DB2"/>
    <w:rsid w:val="0060323D"/>
    <w:rsid w:val="006114A9"/>
    <w:rsid w:val="00620E42"/>
    <w:rsid w:val="00653971"/>
    <w:rsid w:val="00670686"/>
    <w:rsid w:val="00677E58"/>
    <w:rsid w:val="006851A5"/>
    <w:rsid w:val="006D195C"/>
    <w:rsid w:val="006D2537"/>
    <w:rsid w:val="006E79C0"/>
    <w:rsid w:val="0072248A"/>
    <w:rsid w:val="00725BF1"/>
    <w:rsid w:val="0075337D"/>
    <w:rsid w:val="0076611B"/>
    <w:rsid w:val="00774E69"/>
    <w:rsid w:val="007A381E"/>
    <w:rsid w:val="007D4439"/>
    <w:rsid w:val="00867C18"/>
    <w:rsid w:val="008F413E"/>
    <w:rsid w:val="0090421E"/>
    <w:rsid w:val="0091362F"/>
    <w:rsid w:val="00984EE8"/>
    <w:rsid w:val="00993D49"/>
    <w:rsid w:val="00994D9D"/>
    <w:rsid w:val="00995E32"/>
    <w:rsid w:val="009F5FB6"/>
    <w:rsid w:val="00A0061B"/>
    <w:rsid w:val="00A13AA9"/>
    <w:rsid w:val="00A36FC8"/>
    <w:rsid w:val="00A6429D"/>
    <w:rsid w:val="00A854AD"/>
    <w:rsid w:val="00A92C6A"/>
    <w:rsid w:val="00AA46A5"/>
    <w:rsid w:val="00AA6173"/>
    <w:rsid w:val="00AA67F9"/>
    <w:rsid w:val="00AC2060"/>
    <w:rsid w:val="00AE058D"/>
    <w:rsid w:val="00B0010E"/>
    <w:rsid w:val="00B03DBC"/>
    <w:rsid w:val="00B22B69"/>
    <w:rsid w:val="00B82914"/>
    <w:rsid w:val="00BB369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445E7"/>
    <w:rsid w:val="00DA0A28"/>
    <w:rsid w:val="00DA4078"/>
    <w:rsid w:val="00DE2809"/>
    <w:rsid w:val="00DE7CCD"/>
    <w:rsid w:val="00DF74DD"/>
    <w:rsid w:val="00E1126A"/>
    <w:rsid w:val="00E235F8"/>
    <w:rsid w:val="00E70AA8"/>
    <w:rsid w:val="00E83289"/>
    <w:rsid w:val="00E85828"/>
    <w:rsid w:val="00EB5169"/>
    <w:rsid w:val="00ED4B94"/>
    <w:rsid w:val="00EF345D"/>
    <w:rsid w:val="00F05DE4"/>
    <w:rsid w:val="00F216C3"/>
    <w:rsid w:val="00F25D71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2016-05-24T08:30:00Z</cp:lastPrinted>
  <dcterms:created xsi:type="dcterms:W3CDTF">2020-08-02T19:39:00Z</dcterms:created>
  <dcterms:modified xsi:type="dcterms:W3CDTF">2020-08-02T19:39:00Z</dcterms:modified>
</cp:coreProperties>
</file>