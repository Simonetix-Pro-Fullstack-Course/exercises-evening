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3D49" w:rsidRPr="006F4349" w:rsidRDefault="00993D49" w:rsidP="00474C56">
      <w:pPr>
        <w:pStyle w:val="Title"/>
        <w:pBdr>
          <w:bottom w:val="single" w:sz="4" w:space="1" w:color="auto"/>
        </w:pBd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B7259FF" wp14:editId="4CF36D45">
            <wp:simplePos x="0" y="0"/>
            <wp:positionH relativeFrom="margin">
              <wp:posOffset>-10906</wp:posOffset>
            </wp:positionH>
            <wp:positionV relativeFrom="paragraph">
              <wp:posOffset>440690</wp:posOffset>
            </wp:positionV>
            <wp:extent cx="298450" cy="320040"/>
            <wp:effectExtent l="0" t="0" r="6350" b="381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hangeactivation.com/wp-content/uploads/2013/06/Further-Reading-Guide-icon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962" t="9852" r="18199" b="9223"/>
                    <a:stretch/>
                  </pic:blipFill>
                  <pic:spPr bwMode="auto">
                    <a:xfrm flipH="1">
                      <a:off x="0" y="0"/>
                      <a:ext cx="298450" cy="32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A31D4">
        <w:t xml:space="preserve">Exercise </w:t>
      </w:r>
      <w:r>
        <w:t>#</w:t>
      </w:r>
      <w:r w:rsidR="00474C56">
        <w:t>3</w:t>
      </w:r>
      <w:r>
        <w:t xml:space="preserve"> – </w:t>
      </w:r>
      <w:r w:rsidR="00B82914">
        <w:t>Website building</w:t>
      </w:r>
      <w:r>
        <w:t>:</w:t>
      </w:r>
      <w:r w:rsidRPr="005A31D4">
        <w:t xml:space="preserve"> </w:t>
      </w:r>
      <w:r w:rsidR="00C92B87">
        <w:t>basics</w:t>
      </w:r>
    </w:p>
    <w:p w:rsidR="00E235F8" w:rsidRDefault="00E235F8" w:rsidP="00E235F8"/>
    <w:p w:rsidR="006E79C0" w:rsidRPr="005A31D4" w:rsidRDefault="006E79C0" w:rsidP="006E79C0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The following exercise contains the following subjects</w:t>
      </w:r>
      <w:r w:rsidRPr="005A31D4">
        <w:rPr>
          <w:rFonts w:ascii="Calibri" w:eastAsia="Times New Roman" w:hAnsi="Calibri" w:cs="Times New Roman"/>
          <w:color w:val="000000"/>
        </w:rPr>
        <w:t>:</w:t>
      </w:r>
    </w:p>
    <w:p w:rsidR="006E79C0" w:rsidRPr="007A381E" w:rsidRDefault="00B82914" w:rsidP="006E79C0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HTML</w:t>
      </w:r>
    </w:p>
    <w:p w:rsidR="00993D49" w:rsidRDefault="00993D49" w:rsidP="00993D49">
      <w:pPr>
        <w:pStyle w:val="Heading1"/>
        <w:spacing w:line="259" w:lineRule="auto"/>
        <w:rPr>
          <w:rFonts w:ascii="Calibri" w:eastAsia="Times New Roman" w:hAnsi="Calibri" w:cs="Times New Roman"/>
          <w:color w:val="000000"/>
        </w:rPr>
      </w:pPr>
      <w:bookmarkStart w:id="0" w:name="_GoBack"/>
      <w:bookmarkEnd w:id="0"/>
      <w:r w:rsidRPr="00040BA9">
        <w:rPr>
          <w:noProof/>
          <w:u w:val="single"/>
        </w:rPr>
        <w:drawing>
          <wp:anchor distT="0" distB="0" distL="114300" distR="114300" simplePos="0" relativeHeight="251661312" behindDoc="0" locked="0" layoutInCell="1" allowOverlap="1" wp14:anchorId="0F317587" wp14:editId="77766ADF">
            <wp:simplePos x="0" y="0"/>
            <wp:positionH relativeFrom="column">
              <wp:posOffset>-413229</wp:posOffset>
            </wp:positionH>
            <wp:positionV relativeFrom="paragraph">
              <wp:posOffset>110490</wp:posOffset>
            </wp:positionV>
            <wp:extent cx="327804" cy="327804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804" cy="3278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00F2">
        <w:rPr>
          <w:u w:val="single"/>
        </w:rPr>
        <w:t>Question</w:t>
      </w:r>
      <w:r>
        <w:rPr>
          <w:rFonts w:ascii="Calibri" w:hAnsi="Calibri"/>
          <w:color w:val="000000"/>
          <w:sz w:val="96"/>
          <w:szCs w:val="96"/>
        </w:rPr>
        <w:t xml:space="preserve"> </w:t>
      </w:r>
    </w:p>
    <w:p w:rsidR="00474C56" w:rsidRPr="00474C56" w:rsidRDefault="00474C56" w:rsidP="00474C56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Create a webpage with a recipe for your favorite dish. Make sure to use at least one image, </w:t>
      </w:r>
    </w:p>
    <w:p w:rsidR="00C100F2" w:rsidRDefault="00390DCB" w:rsidP="00A36FC8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390DCB">
        <w:rPr>
          <w:rFonts w:ascii="Calibri" w:eastAsia="Times New Roman" w:hAnsi="Calibri" w:cs="Times New Roman"/>
          <w:b/>
          <w:bCs/>
          <w:color w:val="000000"/>
        </w:rPr>
        <w:t>Example</w:t>
      </w:r>
      <w:r>
        <w:rPr>
          <w:rFonts w:ascii="Calibri" w:eastAsia="Times New Roman" w:hAnsi="Calibri" w:cs="Times New Roman"/>
          <w:color w:val="000000"/>
        </w:rPr>
        <w:t>:</w:t>
      </w:r>
    </w:p>
    <w:p w:rsidR="00390DCB" w:rsidRPr="00C100F2" w:rsidRDefault="00474C56" w:rsidP="00677E58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noProof/>
        </w:rPr>
        <w:drawing>
          <wp:inline distT="0" distB="0" distL="0" distR="0" wp14:anchorId="282831AB" wp14:editId="6F928BE9">
            <wp:extent cx="3186858" cy="503804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96911" cy="5053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0DCB" w:rsidRPr="00C100F2" w:rsidSect="00E235F8">
      <w:headerReference w:type="default" r:id="rId10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2E12" w:rsidRDefault="00872E12" w:rsidP="00DE2809">
      <w:pPr>
        <w:spacing w:after="0" w:line="240" w:lineRule="auto"/>
      </w:pPr>
      <w:r>
        <w:separator/>
      </w:r>
    </w:p>
  </w:endnote>
  <w:endnote w:type="continuationSeparator" w:id="0">
    <w:p w:rsidR="00872E12" w:rsidRDefault="00872E12" w:rsidP="00DE28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2E12" w:rsidRDefault="00872E12" w:rsidP="00DE2809">
      <w:pPr>
        <w:spacing w:after="0" w:line="240" w:lineRule="auto"/>
      </w:pPr>
      <w:r>
        <w:separator/>
      </w:r>
    </w:p>
  </w:footnote>
  <w:footnote w:type="continuationSeparator" w:id="0">
    <w:p w:rsidR="00872E12" w:rsidRDefault="00872E12" w:rsidP="00DE28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2809" w:rsidRDefault="00C74E68" w:rsidP="00C74E68">
    <w:pPr>
      <w:pStyle w:val="Header"/>
    </w:pPr>
    <w:r w:rsidRPr="005A31D4">
      <w:rPr>
        <w:noProof/>
        <w:sz w:val="40"/>
        <w:szCs w:val="40"/>
        <w:u w:val="single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36BE6F1" wp14:editId="7D8774E7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8143875" cy="771525"/>
              <wp:effectExtent l="0" t="0" r="28575" b="28575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143875" cy="771525"/>
                      </a:xfrm>
                      <a:prstGeom prst="rect">
                        <a:avLst/>
                      </a:prstGeom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C74E68" w:rsidRPr="005A31D4" w:rsidRDefault="00C74E68" w:rsidP="00C74E68">
                          <w:pPr>
                            <w:bidi/>
                            <w:jc w:val="center"/>
                            <w:rPr>
                              <w:sz w:val="32"/>
                              <w:szCs w:val="32"/>
                              <w:rtl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36BE6F1" id="Rectangle 3" o:spid="_x0000_s1026" style="position:absolute;margin-left:590.05pt;margin-top:0;width:641.25pt;height:60.75pt;z-index:25166233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top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" fillcolor="#404040 [2429]" strokecolor="#243f60 [1604]" strokeweight="2pt">
              <v:textbox>
                <w:txbxContent>
                  <w:p w:rsidR="00C74E68" w:rsidRPr="005A31D4" w:rsidRDefault="00C74E68" w:rsidP="00C74E68">
                    <w:pPr>
                      <w:bidi/>
                      <w:jc w:val="center"/>
                      <w:rPr>
                        <w:sz w:val="32"/>
                        <w:szCs w:val="32"/>
                        <w:rtl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  <w:p w:rsidR="00C74E68" w:rsidRDefault="00C74E6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9A1822"/>
    <w:multiLevelType w:val="multilevel"/>
    <w:tmpl w:val="02443C1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57582015"/>
    <w:multiLevelType w:val="hybridMultilevel"/>
    <w:tmpl w:val="E7D8D9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D49"/>
    <w:rsid w:val="00026A3C"/>
    <w:rsid w:val="00081B13"/>
    <w:rsid w:val="000B2362"/>
    <w:rsid w:val="000B37B0"/>
    <w:rsid w:val="000C2FA9"/>
    <w:rsid w:val="000C5BB2"/>
    <w:rsid w:val="00114C7D"/>
    <w:rsid w:val="0014306B"/>
    <w:rsid w:val="001A25EE"/>
    <w:rsid w:val="001C6D3F"/>
    <w:rsid w:val="00204FDD"/>
    <w:rsid w:val="00251161"/>
    <w:rsid w:val="00277D64"/>
    <w:rsid w:val="002A28FD"/>
    <w:rsid w:val="002B5D90"/>
    <w:rsid w:val="00331D2E"/>
    <w:rsid w:val="00357034"/>
    <w:rsid w:val="00390DCB"/>
    <w:rsid w:val="003A1C5B"/>
    <w:rsid w:val="003D0007"/>
    <w:rsid w:val="003E5416"/>
    <w:rsid w:val="004118FA"/>
    <w:rsid w:val="00415394"/>
    <w:rsid w:val="00444572"/>
    <w:rsid w:val="00453C51"/>
    <w:rsid w:val="00474C56"/>
    <w:rsid w:val="005015DB"/>
    <w:rsid w:val="0058522A"/>
    <w:rsid w:val="00586DB2"/>
    <w:rsid w:val="0060323D"/>
    <w:rsid w:val="006114A9"/>
    <w:rsid w:val="00653971"/>
    <w:rsid w:val="00670686"/>
    <w:rsid w:val="00677E58"/>
    <w:rsid w:val="006851A5"/>
    <w:rsid w:val="006D195C"/>
    <w:rsid w:val="006D2537"/>
    <w:rsid w:val="006E79C0"/>
    <w:rsid w:val="0072248A"/>
    <w:rsid w:val="00725BF1"/>
    <w:rsid w:val="0075337D"/>
    <w:rsid w:val="00774E69"/>
    <w:rsid w:val="007A381E"/>
    <w:rsid w:val="007D4439"/>
    <w:rsid w:val="00867C18"/>
    <w:rsid w:val="00872E12"/>
    <w:rsid w:val="008F413E"/>
    <w:rsid w:val="0090421E"/>
    <w:rsid w:val="00993D49"/>
    <w:rsid w:val="00995E32"/>
    <w:rsid w:val="009D4FFE"/>
    <w:rsid w:val="009F5FB6"/>
    <w:rsid w:val="00A13AA9"/>
    <w:rsid w:val="00A36FC8"/>
    <w:rsid w:val="00A6429D"/>
    <w:rsid w:val="00A92C6A"/>
    <w:rsid w:val="00AA46A5"/>
    <w:rsid w:val="00AA6173"/>
    <w:rsid w:val="00AC2060"/>
    <w:rsid w:val="00AE058D"/>
    <w:rsid w:val="00B0010E"/>
    <w:rsid w:val="00B22B69"/>
    <w:rsid w:val="00B82914"/>
    <w:rsid w:val="00BF66EE"/>
    <w:rsid w:val="00C0353D"/>
    <w:rsid w:val="00C05F0E"/>
    <w:rsid w:val="00C100F2"/>
    <w:rsid w:val="00C1258C"/>
    <w:rsid w:val="00C150C9"/>
    <w:rsid w:val="00C20EFD"/>
    <w:rsid w:val="00C443FF"/>
    <w:rsid w:val="00C625A0"/>
    <w:rsid w:val="00C74E68"/>
    <w:rsid w:val="00C92B87"/>
    <w:rsid w:val="00CA2CDA"/>
    <w:rsid w:val="00CD501F"/>
    <w:rsid w:val="00D000D6"/>
    <w:rsid w:val="00D25E88"/>
    <w:rsid w:val="00D445E7"/>
    <w:rsid w:val="00DA0A28"/>
    <w:rsid w:val="00DA4078"/>
    <w:rsid w:val="00DE2809"/>
    <w:rsid w:val="00DE7CCD"/>
    <w:rsid w:val="00DF74DD"/>
    <w:rsid w:val="00E1126A"/>
    <w:rsid w:val="00E235F8"/>
    <w:rsid w:val="00E70AA8"/>
    <w:rsid w:val="00E83289"/>
    <w:rsid w:val="00E85828"/>
    <w:rsid w:val="00EB5169"/>
    <w:rsid w:val="00ED4B94"/>
    <w:rsid w:val="00EF345D"/>
    <w:rsid w:val="00F05DE4"/>
    <w:rsid w:val="00F25D71"/>
    <w:rsid w:val="00F43B5B"/>
    <w:rsid w:val="00FE1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911171"/>
  <w15:docId w15:val="{5B67A908-5EF4-46D5-88A3-66C0A1BF8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3D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28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280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E280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2809"/>
  </w:style>
  <w:style w:type="paragraph" w:styleId="Footer">
    <w:name w:val="footer"/>
    <w:basedOn w:val="Normal"/>
    <w:link w:val="FooterChar"/>
    <w:uiPriority w:val="99"/>
    <w:unhideWhenUsed/>
    <w:rsid w:val="00DE280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2809"/>
  </w:style>
  <w:style w:type="paragraph" w:styleId="Title">
    <w:name w:val="Title"/>
    <w:basedOn w:val="Normal"/>
    <w:next w:val="Normal"/>
    <w:link w:val="TitleChar"/>
    <w:uiPriority w:val="10"/>
    <w:qFormat/>
    <w:rsid w:val="00993D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3D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unhideWhenUsed/>
    <w:rsid w:val="00993D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93D4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93D49"/>
    <w:pPr>
      <w:bidi/>
      <w:spacing w:after="160" w:line="259" w:lineRule="auto"/>
      <w:ind w:left="720"/>
      <w:contextualSpacing/>
    </w:pPr>
  </w:style>
  <w:style w:type="paragraph" w:customStyle="1" w:styleId="Default">
    <w:name w:val="Default"/>
    <w:rsid w:val="00A36FC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621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ropbox\Israel%20Tech%20Challenge\&#1504;&#1497;&#1497;&#1512;&#1493;&#1514;%20&#1512;&#1513;&#1502;&#1497;&#1497;&#1501;\Templates\Bootcamp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Bootcamp Template</Template>
  <TotalTime>0</TotalTime>
  <Pages>1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Dana Suslovich Rabl</dc:creator>
  <cp:lastModifiedBy>itc_user1</cp:lastModifiedBy>
  <cp:revision>2</cp:revision>
  <cp:lastPrinted>2016-05-23T08:30:00Z</cp:lastPrinted>
  <dcterms:created xsi:type="dcterms:W3CDTF">2020-08-02T19:15:00Z</dcterms:created>
  <dcterms:modified xsi:type="dcterms:W3CDTF">2020-08-02T19:15:00Z</dcterms:modified>
</cp:coreProperties>
</file>