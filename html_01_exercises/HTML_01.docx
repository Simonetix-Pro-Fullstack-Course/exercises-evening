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6F4349" w:rsidRDefault="00993D49" w:rsidP="00C92B87">
      <w:pPr>
        <w:pStyle w:val="Title"/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7259FF" wp14:editId="4CF36D45">
            <wp:simplePos x="0" y="0"/>
            <wp:positionH relativeFrom="margin">
              <wp:posOffset>-10906</wp:posOffset>
            </wp:positionH>
            <wp:positionV relativeFrom="paragraph">
              <wp:posOffset>440690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1D4">
        <w:t xml:space="preserve">Exercise </w:t>
      </w:r>
      <w:r>
        <w:t>#</w:t>
      </w:r>
      <w:r w:rsidR="00AA46A5">
        <w:t>1</w:t>
      </w:r>
      <w:r>
        <w:t xml:space="preserve"> – </w:t>
      </w:r>
      <w:r w:rsidR="00B82914">
        <w:t>Website building</w:t>
      </w:r>
      <w:r>
        <w:t>:</w:t>
      </w:r>
      <w:r w:rsidRPr="005A31D4">
        <w:t xml:space="preserve"> </w:t>
      </w:r>
      <w:r w:rsidR="00C92B87">
        <w:t>basics</w:t>
      </w:r>
    </w:p>
    <w:p w:rsidR="00E235F8" w:rsidRDefault="00E235F8" w:rsidP="00E235F8"/>
    <w:p w:rsidR="006E79C0" w:rsidRPr="005A31D4" w:rsidRDefault="006E79C0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Pr="007A381E" w:rsidRDefault="00B82914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HTML</w:t>
      </w:r>
    </w:p>
    <w:p w:rsidR="00993D49" w:rsidRDefault="00993D49" w:rsidP="00993D49">
      <w:pPr>
        <w:pStyle w:val="Heading1"/>
        <w:spacing w:line="259" w:lineRule="auto"/>
        <w:rPr>
          <w:rFonts w:ascii="Calibri" w:eastAsia="Times New Roman" w:hAnsi="Calibri" w:cs="Times New Roman"/>
          <w:color w:val="000000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A8C7137" wp14:editId="28E03CA6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993D49" w:rsidRDefault="00FE14A4" w:rsidP="00FE14A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 a webpage with a page title and some text in the body in green.</w:t>
      </w:r>
    </w:p>
    <w:p w:rsidR="00C100F2" w:rsidRPr="00C100F2" w:rsidRDefault="00C100F2" w:rsidP="00A36FC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sectPr w:rsidR="00C100F2" w:rsidRPr="00C100F2" w:rsidSect="00E235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8A5" w:rsidRDefault="002468A5" w:rsidP="00DE2809">
      <w:pPr>
        <w:spacing w:after="0" w:line="240" w:lineRule="auto"/>
      </w:pPr>
      <w:r>
        <w:separator/>
      </w:r>
    </w:p>
  </w:endnote>
  <w:endnote w:type="continuationSeparator" w:id="0">
    <w:p w:rsidR="002468A5" w:rsidRDefault="002468A5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258" w:rsidRDefault="00E32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DE2809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258" w:rsidRDefault="00E32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8A5" w:rsidRDefault="002468A5" w:rsidP="00DE2809">
      <w:pPr>
        <w:spacing w:after="0" w:line="240" w:lineRule="auto"/>
      </w:pPr>
      <w:r>
        <w:separator/>
      </w:r>
    </w:p>
  </w:footnote>
  <w:footnote w:type="continuationSeparator" w:id="0">
    <w:p w:rsidR="002468A5" w:rsidRDefault="002468A5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258" w:rsidRDefault="00E32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258" w:rsidRDefault="00E32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B2362"/>
    <w:rsid w:val="000B37B0"/>
    <w:rsid w:val="000C2FA9"/>
    <w:rsid w:val="000C5BB2"/>
    <w:rsid w:val="00114C7D"/>
    <w:rsid w:val="0014306B"/>
    <w:rsid w:val="001A25EE"/>
    <w:rsid w:val="001C6D3F"/>
    <w:rsid w:val="00204FDD"/>
    <w:rsid w:val="002468A5"/>
    <w:rsid w:val="00251161"/>
    <w:rsid w:val="00277D64"/>
    <w:rsid w:val="0029529E"/>
    <w:rsid w:val="002A28FD"/>
    <w:rsid w:val="00331D2E"/>
    <w:rsid w:val="00357034"/>
    <w:rsid w:val="00381097"/>
    <w:rsid w:val="003A1C5B"/>
    <w:rsid w:val="003B6EAA"/>
    <w:rsid w:val="003D0007"/>
    <w:rsid w:val="003E5416"/>
    <w:rsid w:val="00415394"/>
    <w:rsid w:val="00444572"/>
    <w:rsid w:val="00453C51"/>
    <w:rsid w:val="005015DB"/>
    <w:rsid w:val="00536910"/>
    <w:rsid w:val="0058522A"/>
    <w:rsid w:val="0060323D"/>
    <w:rsid w:val="006114A9"/>
    <w:rsid w:val="00653971"/>
    <w:rsid w:val="00670686"/>
    <w:rsid w:val="006851A5"/>
    <w:rsid w:val="006D195C"/>
    <w:rsid w:val="006D2537"/>
    <w:rsid w:val="006E79C0"/>
    <w:rsid w:val="0072248A"/>
    <w:rsid w:val="00725BF1"/>
    <w:rsid w:val="0075337D"/>
    <w:rsid w:val="00774E69"/>
    <w:rsid w:val="007A381E"/>
    <w:rsid w:val="007D4439"/>
    <w:rsid w:val="008F413E"/>
    <w:rsid w:val="0090421E"/>
    <w:rsid w:val="00993D49"/>
    <w:rsid w:val="00995E32"/>
    <w:rsid w:val="009F5FB6"/>
    <w:rsid w:val="00A13AA9"/>
    <w:rsid w:val="00A36FC8"/>
    <w:rsid w:val="00A6429D"/>
    <w:rsid w:val="00A92A77"/>
    <w:rsid w:val="00A92C6A"/>
    <w:rsid w:val="00AA46A5"/>
    <w:rsid w:val="00AA5F77"/>
    <w:rsid w:val="00AA6173"/>
    <w:rsid w:val="00AC2060"/>
    <w:rsid w:val="00AE058D"/>
    <w:rsid w:val="00B0010E"/>
    <w:rsid w:val="00B22B69"/>
    <w:rsid w:val="00B82914"/>
    <w:rsid w:val="00BF66EE"/>
    <w:rsid w:val="00C0353D"/>
    <w:rsid w:val="00C100F2"/>
    <w:rsid w:val="00C1258C"/>
    <w:rsid w:val="00C20EFD"/>
    <w:rsid w:val="00C443FF"/>
    <w:rsid w:val="00C625A0"/>
    <w:rsid w:val="00C74E68"/>
    <w:rsid w:val="00C92B87"/>
    <w:rsid w:val="00CA2CDA"/>
    <w:rsid w:val="00CD501F"/>
    <w:rsid w:val="00D000D6"/>
    <w:rsid w:val="00D25E88"/>
    <w:rsid w:val="00DA0A28"/>
    <w:rsid w:val="00DA4078"/>
    <w:rsid w:val="00DE2809"/>
    <w:rsid w:val="00DE7CCD"/>
    <w:rsid w:val="00DF74DD"/>
    <w:rsid w:val="00E1126A"/>
    <w:rsid w:val="00E235F8"/>
    <w:rsid w:val="00E32258"/>
    <w:rsid w:val="00E70AA8"/>
    <w:rsid w:val="00E85828"/>
    <w:rsid w:val="00EB5169"/>
    <w:rsid w:val="00ED4B94"/>
    <w:rsid w:val="00EF345D"/>
    <w:rsid w:val="00F05DE4"/>
    <w:rsid w:val="00F25D71"/>
    <w:rsid w:val="00F43B5B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Suslovich Rabl</dc:creator>
  <cp:lastModifiedBy>itc_user1</cp:lastModifiedBy>
  <cp:revision>3</cp:revision>
  <cp:lastPrinted>2016-10-13T08:10:00Z</cp:lastPrinted>
  <dcterms:created xsi:type="dcterms:W3CDTF">2020-08-02T19:10:00Z</dcterms:created>
  <dcterms:modified xsi:type="dcterms:W3CDTF">2020-08-02T19:13:00Z</dcterms:modified>
</cp:coreProperties>
</file>