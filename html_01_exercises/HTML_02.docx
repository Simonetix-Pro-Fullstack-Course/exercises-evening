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E83289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E83289">
        <w:t>2</w:t>
      </w:r>
      <w:r>
        <w:t xml:space="preserve"> – </w:t>
      </w:r>
      <w:r w:rsidR="00B82914">
        <w:t>Website building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Pr="007A381E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993D49" w:rsidRDefault="00FE14A4" w:rsidP="00E8328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Create a webpage </w:t>
      </w:r>
      <w:r w:rsidR="00E83289">
        <w:rPr>
          <w:rFonts w:ascii="Calibri" w:eastAsia="Times New Roman" w:hAnsi="Calibri" w:cs="Times New Roman"/>
          <w:color w:val="000000"/>
        </w:rPr>
        <w:t>ten lines of text, each with a different size, color and font.</w:t>
      </w:r>
    </w:p>
    <w:p w:rsidR="00C100F2" w:rsidRDefault="00390DCB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90DCB">
        <w:rPr>
          <w:rFonts w:ascii="Calibri" w:eastAsia="Times New Roman" w:hAnsi="Calibri" w:cs="Times New Roman"/>
          <w:b/>
          <w:bCs/>
          <w:color w:val="000000"/>
        </w:rPr>
        <w:t>Example</w:t>
      </w:r>
      <w:r>
        <w:rPr>
          <w:rFonts w:ascii="Calibri" w:eastAsia="Times New Roman" w:hAnsi="Calibri" w:cs="Times New Roman"/>
          <w:color w:val="000000"/>
        </w:rPr>
        <w:t>:</w:t>
      </w:r>
    </w:p>
    <w:p w:rsidR="00390DCB" w:rsidRPr="00C100F2" w:rsidRDefault="00D445E7" w:rsidP="00677E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77A28B3" wp14:editId="3B8EA17B">
            <wp:extent cx="408622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CB" w:rsidRPr="00C100F2" w:rsidSect="00E235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71" w:rsidRDefault="001D0571" w:rsidP="00DE2809">
      <w:pPr>
        <w:spacing w:after="0" w:line="240" w:lineRule="auto"/>
      </w:pPr>
      <w:r>
        <w:separator/>
      </w:r>
    </w:p>
  </w:endnote>
  <w:endnote w:type="continuationSeparator" w:id="0">
    <w:p w:rsidR="001D0571" w:rsidRDefault="001D0571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A73" w:rsidRDefault="00DD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A73" w:rsidRDefault="00DD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71" w:rsidRDefault="001D0571" w:rsidP="00DE2809">
      <w:pPr>
        <w:spacing w:after="0" w:line="240" w:lineRule="auto"/>
      </w:pPr>
      <w:r>
        <w:separator/>
      </w:r>
    </w:p>
  </w:footnote>
  <w:footnote w:type="continuationSeparator" w:id="0">
    <w:p w:rsidR="001D0571" w:rsidRDefault="001D0571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A73" w:rsidRDefault="00DD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A73" w:rsidRDefault="00DD3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26A3C"/>
    <w:rsid w:val="000B2362"/>
    <w:rsid w:val="000B37B0"/>
    <w:rsid w:val="000C2FA9"/>
    <w:rsid w:val="000C5BB2"/>
    <w:rsid w:val="00114C7D"/>
    <w:rsid w:val="0014306B"/>
    <w:rsid w:val="001A25EE"/>
    <w:rsid w:val="001C6D3F"/>
    <w:rsid w:val="001D0571"/>
    <w:rsid w:val="00204FDD"/>
    <w:rsid w:val="00251161"/>
    <w:rsid w:val="00277D64"/>
    <w:rsid w:val="002A28FD"/>
    <w:rsid w:val="00331D2E"/>
    <w:rsid w:val="00357034"/>
    <w:rsid w:val="00390DCB"/>
    <w:rsid w:val="003A1C5B"/>
    <w:rsid w:val="003D0007"/>
    <w:rsid w:val="003E5416"/>
    <w:rsid w:val="00415394"/>
    <w:rsid w:val="00444572"/>
    <w:rsid w:val="00453C51"/>
    <w:rsid w:val="005015DB"/>
    <w:rsid w:val="0058522A"/>
    <w:rsid w:val="00586DB2"/>
    <w:rsid w:val="0060323D"/>
    <w:rsid w:val="006114A9"/>
    <w:rsid w:val="00653971"/>
    <w:rsid w:val="00670686"/>
    <w:rsid w:val="00677E58"/>
    <w:rsid w:val="006851A5"/>
    <w:rsid w:val="006B65F9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8F413E"/>
    <w:rsid w:val="0090421E"/>
    <w:rsid w:val="00993D49"/>
    <w:rsid w:val="00995E32"/>
    <w:rsid w:val="009E6625"/>
    <w:rsid w:val="009F5FB6"/>
    <w:rsid w:val="00A13AA9"/>
    <w:rsid w:val="00A36FC8"/>
    <w:rsid w:val="00A6429D"/>
    <w:rsid w:val="00A92C6A"/>
    <w:rsid w:val="00AA46A5"/>
    <w:rsid w:val="00AA6173"/>
    <w:rsid w:val="00AC2060"/>
    <w:rsid w:val="00AE058D"/>
    <w:rsid w:val="00B0010E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5E88"/>
    <w:rsid w:val="00D445E7"/>
    <w:rsid w:val="00DA0A28"/>
    <w:rsid w:val="00DA4078"/>
    <w:rsid w:val="00DD3A73"/>
    <w:rsid w:val="00DE2809"/>
    <w:rsid w:val="00DE7CCD"/>
    <w:rsid w:val="00DF74DD"/>
    <w:rsid w:val="00E1126A"/>
    <w:rsid w:val="00E235F8"/>
    <w:rsid w:val="00E70AA8"/>
    <w:rsid w:val="00E83289"/>
    <w:rsid w:val="00E85828"/>
    <w:rsid w:val="00E96B6A"/>
    <w:rsid w:val="00EB5169"/>
    <w:rsid w:val="00ED4B94"/>
    <w:rsid w:val="00EF345D"/>
    <w:rsid w:val="00F05DE4"/>
    <w:rsid w:val="00F25D71"/>
    <w:rsid w:val="00F43B5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B9868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3</cp:revision>
  <cp:lastPrinted>2016-10-13T08:11:00Z</cp:lastPrinted>
  <dcterms:created xsi:type="dcterms:W3CDTF">2020-08-02T19:13:00Z</dcterms:created>
  <dcterms:modified xsi:type="dcterms:W3CDTF">2020-08-02T19:13:00Z</dcterms:modified>
</cp:coreProperties>
</file>